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74"/>
        <w:gridCol w:w="278"/>
        <w:gridCol w:w="3288"/>
        <w:gridCol w:w="6116"/>
        <w:gridCol w:w="420"/>
        <w:gridCol w:w="632"/>
      </w:tblGrid>
      <w:tr w:rsidR="00F91753" w:rsidRPr="00283C0F" w14:paraId="277D92D8" w14:textId="77777777" w:rsidTr="0089047A">
        <w:trPr>
          <w:trHeight w:val="600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F956A3" w14:textId="77777777" w:rsidR="00F91753" w:rsidRPr="00283C0F" w:rsidRDefault="00F91753" w:rsidP="00320ECB">
            <w:pPr>
              <w:rPr>
                <w:lang w:val="es-MX"/>
              </w:rPr>
            </w:pPr>
          </w:p>
        </w:tc>
      </w:tr>
      <w:tr w:rsidR="00173B36" w:rsidRPr="00283C0F" w14:paraId="0AC6C5F1" w14:textId="77777777" w:rsidTr="0089047A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77240A" w14:textId="77777777" w:rsidR="00F91753" w:rsidRPr="00283C0F" w:rsidRDefault="00F91753" w:rsidP="005A3E0B">
            <w:pPr>
              <w:rPr>
                <w:lang w:val="es-MX"/>
              </w:rPr>
            </w:pPr>
          </w:p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E569E" w14:textId="77777777" w:rsidR="00F91753" w:rsidRPr="00283C0F" w:rsidRDefault="00F91753" w:rsidP="005A3E0B">
            <w:pPr>
              <w:rPr>
                <w:lang w:val="es-MX"/>
              </w:rPr>
            </w:pPr>
          </w:p>
        </w:tc>
        <w:tc>
          <w:tcPr>
            <w:tcW w:w="99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3DD413" w14:textId="77777777" w:rsidR="00F91753" w:rsidRPr="00283C0F" w:rsidRDefault="00F91753" w:rsidP="001E5794">
            <w:pPr>
              <w:pStyle w:val="Sinespaciado"/>
              <w:rPr>
                <w:lang w:val="es-MX"/>
              </w:rPr>
            </w:pPr>
          </w:p>
        </w:tc>
        <w:tc>
          <w:tcPr>
            <w:tcW w:w="28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FDAD3A" w14:textId="77777777" w:rsidR="00F91753" w:rsidRPr="00283C0F" w:rsidRDefault="00F91753" w:rsidP="005A3E0B">
            <w:pPr>
              <w:rPr>
                <w:lang w:val="es-MX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B591F" w14:textId="77777777" w:rsidR="00F91753" w:rsidRPr="00283C0F" w:rsidRDefault="00F91753" w:rsidP="005A3E0B">
            <w:pPr>
              <w:rPr>
                <w:lang w:val="es-MX"/>
              </w:rPr>
            </w:pPr>
          </w:p>
        </w:tc>
      </w:tr>
      <w:tr w:rsidR="00173B36" w:rsidRPr="00283C0F" w14:paraId="55B3A92A" w14:textId="77777777" w:rsidTr="0089047A"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A47390" w14:textId="77777777" w:rsidR="00F91753" w:rsidRPr="00283C0F" w:rsidRDefault="00F91753" w:rsidP="005A3E0B">
            <w:pPr>
              <w:rPr>
                <w:lang w:val="es-MX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F219F3" w14:textId="77777777" w:rsidR="00F91753" w:rsidRPr="00283C0F" w:rsidRDefault="00F91753" w:rsidP="005A3E0B">
            <w:pPr>
              <w:rPr>
                <w:lang w:val="es-MX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DA79C8" w14:textId="42BBC34A" w:rsidR="00261E7B" w:rsidRPr="00283C0F" w:rsidRDefault="00261E7B" w:rsidP="005A3E0B">
            <w:pPr>
              <w:pStyle w:val="Ttulo"/>
              <w:rPr>
                <w:noProof/>
                <w:lang w:val="es-MX"/>
              </w:rPr>
            </w:pPr>
            <w:r w:rsidRPr="00283C0F">
              <w:rPr>
                <w:noProof/>
                <w:lang w:val="es-MX" w:bidi="es-MX"/>
              </w:rPr>
              <mc:AlternateContent>
                <mc:Choice Requires="wps">
                  <w:drawing>
                    <wp:inline distT="0" distB="0" distL="0" distR="0" wp14:anchorId="02CD77B3" wp14:editId="1F75AFB6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C07B3D" id="Forma libre: Forma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283C0F">
              <w:rPr>
                <w:lang w:val="es-MX" w:bidi="es-MX"/>
              </w:rPr>
              <w:t xml:space="preserve"> </w:t>
            </w:r>
            <w:r w:rsidR="00943555">
              <w:rPr>
                <w:lang w:val="es-MX"/>
              </w:rPr>
              <w:t>Kevin Celis</w:t>
            </w:r>
            <w:r w:rsidRPr="00283C0F">
              <w:rPr>
                <w:lang w:val="es-MX" w:bidi="es-MX"/>
              </w:rPr>
              <w:t xml:space="preserve"> </w:t>
            </w:r>
            <w:r w:rsidRPr="00283C0F">
              <w:rPr>
                <w:noProof/>
                <w:lang w:val="es-MX" w:bidi="es-MX"/>
              </w:rPr>
              <mc:AlternateContent>
                <mc:Choice Requires="wps">
                  <w:drawing>
                    <wp:inline distT="0" distB="0" distL="0" distR="0" wp14:anchorId="00E29242" wp14:editId="0F119222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2CA441" id="Forma libre: Forma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077EED43" w14:textId="476248D4" w:rsidR="00B62B99" w:rsidRPr="00283C0F" w:rsidRDefault="00943555" w:rsidP="005A3E0B">
            <w:pPr>
              <w:pStyle w:val="Subttulo"/>
              <w:rPr>
                <w:lang w:val="es-MX"/>
              </w:rPr>
            </w:pPr>
            <w:r>
              <w:rPr>
                <w:lang w:val="es-MX"/>
              </w:rPr>
              <w:t>Estudiante de ingenieria en sistemas Computacionales.</w:t>
            </w:r>
          </w:p>
        </w:tc>
        <w:tc>
          <w:tcPr>
            <w:tcW w:w="28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60E3B4" w14:textId="77777777" w:rsidR="00F91753" w:rsidRPr="00283C0F" w:rsidRDefault="00F91753" w:rsidP="005A3E0B">
            <w:pPr>
              <w:rPr>
                <w:lang w:val="es-MX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0C4B5B" w14:textId="77777777" w:rsidR="00F91753" w:rsidRPr="00283C0F" w:rsidRDefault="00F91753" w:rsidP="005A3E0B">
            <w:pPr>
              <w:rPr>
                <w:lang w:val="es-MX"/>
              </w:rPr>
            </w:pPr>
          </w:p>
        </w:tc>
      </w:tr>
      <w:tr w:rsidR="00173B36" w:rsidRPr="00283C0F" w14:paraId="47459B18" w14:textId="77777777" w:rsidTr="0089047A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6D988E" w14:textId="77777777" w:rsidR="004A4C74" w:rsidRPr="00283C0F" w:rsidRDefault="004A4C74" w:rsidP="005A3E0B">
            <w:pPr>
              <w:rPr>
                <w:lang w:val="es-MX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8279CB" w14:textId="77777777" w:rsidR="004A4C74" w:rsidRPr="00283C0F" w:rsidRDefault="004A4C74" w:rsidP="005A3E0B">
            <w:pPr>
              <w:rPr>
                <w:lang w:val="es-MX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74466" w14:textId="77777777" w:rsidR="004A4C74" w:rsidRPr="00283C0F" w:rsidRDefault="004A4C74" w:rsidP="001E5794">
            <w:pPr>
              <w:pStyle w:val="Sinespaciado"/>
              <w:rPr>
                <w:lang w:val="es-MX"/>
              </w:rPr>
            </w:pPr>
          </w:p>
        </w:tc>
        <w:tc>
          <w:tcPr>
            <w:tcW w:w="28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57ED38" w14:textId="77777777" w:rsidR="004A4C74" w:rsidRPr="00283C0F" w:rsidRDefault="004A4C74" w:rsidP="005A3E0B">
            <w:pPr>
              <w:rPr>
                <w:lang w:val="es-MX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347A54" w14:textId="77777777" w:rsidR="004A4C74" w:rsidRPr="00283C0F" w:rsidRDefault="004A4C74" w:rsidP="005A3E0B">
            <w:pPr>
              <w:rPr>
                <w:lang w:val="es-MX"/>
              </w:rPr>
            </w:pPr>
          </w:p>
        </w:tc>
      </w:tr>
      <w:tr w:rsidR="00F91753" w:rsidRPr="00283C0F" w14:paraId="5CDB969D" w14:textId="77777777" w:rsidTr="0089047A">
        <w:trPr>
          <w:trHeight w:val="605"/>
        </w:trPr>
        <w:tc>
          <w:tcPr>
            <w:tcW w:w="116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5BB27F" w14:textId="77777777" w:rsidR="00F91753" w:rsidRPr="00283C0F" w:rsidRDefault="00F91753" w:rsidP="005A3E0B">
            <w:pPr>
              <w:rPr>
                <w:lang w:val="es-MX"/>
              </w:rPr>
            </w:pPr>
          </w:p>
        </w:tc>
      </w:tr>
      <w:tr w:rsidR="00686284" w:rsidRPr="00283C0F" w14:paraId="34890E2C" w14:textId="77777777" w:rsidTr="0089047A">
        <w:trPr>
          <w:trHeight w:val="2160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lang w:val="es-MX"/>
              </w:rPr>
              <w:id w:val="1272060749"/>
              <w:placeholder>
                <w:docPart w:val="C70C35F35ADF4F6897E71145FFB8342D"/>
              </w:placeholder>
              <w:temporary/>
              <w:showingPlcHdr/>
              <w15:appearance w15:val="hidden"/>
            </w:sdtPr>
            <w:sdtContent>
              <w:p w14:paraId="6F2DF520" w14:textId="77777777" w:rsidR="00792D43" w:rsidRPr="00283C0F" w:rsidRDefault="00FF673C" w:rsidP="00F53B71">
                <w:pPr>
                  <w:pStyle w:val="Ttulo1"/>
                  <w:rPr>
                    <w:lang w:val="es-MX"/>
                  </w:rPr>
                </w:pPr>
                <w:r w:rsidRPr="00283C0F">
                  <w:rPr>
                    <w:lang w:val="es-MX" w:bidi="es-MX"/>
                  </w:rPr>
                  <w:t>CONTACTO</w:t>
                </w:r>
              </w:p>
            </w:sdtContent>
          </w:sdt>
          <w:p w14:paraId="5121C2A3" w14:textId="77777777" w:rsidR="003E1692" w:rsidRPr="00283C0F" w:rsidRDefault="003E1692" w:rsidP="00F53B71">
            <w:pPr>
              <w:pStyle w:val="Sinespaciado"/>
              <w:rPr>
                <w:lang w:val="es-MX"/>
              </w:rPr>
            </w:pPr>
            <w:r w:rsidRPr="00283C0F">
              <w:rPr>
                <w:noProof/>
                <w:lang w:val="es-MX" w:bidi="es-MX"/>
              </w:rPr>
              <mc:AlternateContent>
                <mc:Choice Requires="wps">
                  <w:drawing>
                    <wp:inline distT="0" distB="0" distL="0" distR="0" wp14:anchorId="301FDB43" wp14:editId="512B69D0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815FAA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734C45B" w14:textId="36ABA703" w:rsidR="00792D43" w:rsidRPr="00283C0F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lang w:val="es-MX"/>
              </w:rPr>
            </w:pPr>
            <w:r w:rsidRPr="00283C0F">
              <w:rPr>
                <w:noProof/>
                <w:lang w:val="es-MX" w:bidi="es-MX"/>
              </w:rPr>
              <w:drawing>
                <wp:inline distT="0" distB="0" distL="0" distR="0" wp14:anchorId="09872D8D" wp14:editId="21EB3DA9">
                  <wp:extent cx="198010" cy="187200"/>
                  <wp:effectExtent l="0" t="0" r="0" b="3810"/>
                  <wp:docPr id="8" name="Gráfico 8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ustantivo_Teléfono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283C0F">
              <w:rPr>
                <w:lang w:val="es-MX" w:bidi="es-MX"/>
              </w:rPr>
              <w:t xml:space="preserve"> </w:t>
            </w:r>
            <w:r w:rsidR="00943555">
              <w:rPr>
                <w:lang w:val="es-MX"/>
              </w:rPr>
              <w:t>5525631333</w:t>
            </w:r>
          </w:p>
          <w:p w14:paraId="5E5D8211" w14:textId="2352D361" w:rsidR="00792D43" w:rsidRPr="00283C0F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lang w:val="es-MX"/>
              </w:rPr>
            </w:pPr>
            <w:r w:rsidRPr="00283C0F">
              <w:rPr>
                <w:noProof/>
                <w:lang w:val="es-MX" w:bidi="es-MX"/>
              </w:rPr>
              <w:drawing>
                <wp:inline distT="0" distB="0" distL="0" distR="0" wp14:anchorId="58A94227" wp14:editId="705BB020">
                  <wp:extent cx="201295" cy="187325"/>
                  <wp:effectExtent l="0" t="0" r="8255" b="3175"/>
                  <wp:docPr id="9" name="Gráfico 9" descr="Icono de glo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ustantivo_Globo de diálogo_178757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283C0F">
              <w:rPr>
                <w:lang w:val="es-MX" w:bidi="es-MX"/>
              </w:rPr>
              <w:t xml:space="preserve"> </w:t>
            </w:r>
            <w:r w:rsidR="00943555">
              <w:rPr>
                <w:lang w:val="es-MX"/>
              </w:rPr>
              <w:t>Kevin Celis Torres</w:t>
            </w:r>
          </w:p>
          <w:p w14:paraId="4453AA0E" w14:textId="4394498A" w:rsidR="00792D43" w:rsidRPr="00283C0F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lang w:val="es-MX"/>
              </w:rPr>
            </w:pPr>
            <w:r w:rsidRPr="00283C0F">
              <w:rPr>
                <w:noProof/>
                <w:lang w:val="es-MX" w:bidi="es-MX"/>
              </w:rPr>
              <w:drawing>
                <wp:inline distT="0" distB="0" distL="0" distR="0" wp14:anchorId="0880B34A" wp14:editId="4C6AD481">
                  <wp:extent cx="190500" cy="156210"/>
                  <wp:effectExtent l="0" t="0" r="0" b="0"/>
                  <wp:docPr id="10" name="Gráfico 10" descr="Icono de corr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ustantivo_sobre_179211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283C0F">
              <w:rPr>
                <w:lang w:val="es-MX" w:bidi="es-MX"/>
              </w:rPr>
              <w:t xml:space="preserve"> </w:t>
            </w:r>
            <w:r w:rsidR="00943555">
              <w:rPr>
                <w:lang w:val="es-MX" w:bidi="es-MX"/>
              </w:rPr>
              <w:t>Kevincelist@gmail.com</w:t>
            </w:r>
          </w:p>
          <w:p w14:paraId="58AFB9CB" w14:textId="370F638D" w:rsidR="00686284" w:rsidRPr="00283C0F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lang w:val="es-MX"/>
              </w:rPr>
            </w:pPr>
            <w:r w:rsidRPr="00283C0F">
              <w:rPr>
                <w:noProof/>
                <w:lang w:val="es-MX" w:bidi="es-MX"/>
              </w:rPr>
              <w:drawing>
                <wp:inline distT="0" distB="0" distL="0" distR="0" wp14:anchorId="396742AA" wp14:editId="49753984">
                  <wp:extent cx="190500" cy="180975"/>
                  <wp:effectExtent l="0" t="0" r="0" b="9525"/>
                  <wp:docPr id="11" name="Gráfico 11" descr="Icono de globo terráqu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ustantivo_globo_178810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283C0F">
              <w:rPr>
                <w:lang w:val="es-MX" w:bidi="es-MX"/>
              </w:rPr>
              <w:t xml:space="preserve"> </w:t>
            </w:r>
            <w:r w:rsidR="00943555">
              <w:rPr>
                <w:lang w:val="es-MX"/>
              </w:rPr>
              <w:t>---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rPr>
                <w:lang w:val="es-MX"/>
              </w:rPr>
              <w:id w:val="-447008296"/>
              <w:placeholder>
                <w:docPart w:val="AA92F78C6C5248638BC2F145BDB8512B"/>
              </w:placeholder>
              <w:temporary/>
              <w:showingPlcHdr/>
              <w15:appearance w15:val="hidden"/>
            </w:sdtPr>
            <w:sdtContent>
              <w:p w14:paraId="6877915C" w14:textId="77777777" w:rsidR="008C78F5" w:rsidRPr="00283C0F" w:rsidRDefault="00FF673C" w:rsidP="00FF673C">
                <w:pPr>
                  <w:pStyle w:val="Ttulo1"/>
                  <w:rPr>
                    <w:lang w:val="es-MX"/>
                  </w:rPr>
                </w:pPr>
                <w:r w:rsidRPr="00283C0F">
                  <w:rPr>
                    <w:lang w:val="es-MX" w:bidi="es-MX"/>
                  </w:rPr>
                  <w:t>PERFIL</w:t>
                </w:r>
              </w:p>
            </w:sdtContent>
          </w:sdt>
          <w:p w14:paraId="4E1076D9" w14:textId="77777777" w:rsidR="003E1692" w:rsidRPr="00283C0F" w:rsidRDefault="003E1692" w:rsidP="003E1692">
            <w:pPr>
              <w:pStyle w:val="Sinespaciado"/>
              <w:rPr>
                <w:lang w:val="es-MX"/>
              </w:rPr>
            </w:pPr>
            <w:r w:rsidRPr="00283C0F">
              <w:rPr>
                <w:noProof/>
                <w:lang w:val="es-MX" w:bidi="es-MX"/>
              </w:rPr>
              <mc:AlternateContent>
                <mc:Choice Requires="wps">
                  <w:drawing>
                    <wp:inline distT="0" distB="0" distL="0" distR="0" wp14:anchorId="312C5AEA" wp14:editId="0DA8944F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8F8D799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2F4C427" w14:textId="77777777" w:rsidR="00686284" w:rsidRDefault="0088687C" w:rsidP="00B54AD3">
            <w:pPr>
              <w:rPr>
                <w:lang w:val="es-MX"/>
              </w:rPr>
            </w:pPr>
            <w:r>
              <w:rPr>
                <w:lang w:val="es-MX"/>
              </w:rPr>
              <w:t xml:space="preserve">Joven de 23 años, actualmente estudiando la ingeniería en sistemas computacionales en el Instituto Politécnico Nacional. </w:t>
            </w:r>
          </w:p>
          <w:p w14:paraId="539BDAE4" w14:textId="77777777" w:rsidR="0088687C" w:rsidRDefault="0088687C" w:rsidP="00B54AD3">
            <w:pPr>
              <w:rPr>
                <w:lang w:val="es-MX"/>
              </w:rPr>
            </w:pPr>
            <w:r>
              <w:rPr>
                <w:lang w:val="es-MX"/>
              </w:rPr>
              <w:t xml:space="preserve">Cuento el nivel B1 de inglés otorgado por Cambridge. Idioma estudiado desde 2015-2023. </w:t>
            </w:r>
          </w:p>
          <w:p w14:paraId="33EBBC48" w14:textId="77777777" w:rsidR="0088687C" w:rsidRDefault="00716A3D" w:rsidP="00B54AD3">
            <w:pPr>
              <w:rPr>
                <w:lang w:val="es-MX"/>
              </w:rPr>
            </w:pPr>
            <w:r>
              <w:rPr>
                <w:lang w:val="es-MX"/>
              </w:rPr>
              <w:t xml:space="preserve">Manejo los lenguajes de programación C, Java, Python, </w:t>
            </w:r>
            <w:proofErr w:type="spellStart"/>
            <w:r>
              <w:rPr>
                <w:lang w:val="es-MX"/>
              </w:rPr>
              <w:t>asi</w:t>
            </w:r>
            <w:proofErr w:type="spellEnd"/>
            <w:r>
              <w:rPr>
                <w:lang w:val="es-MX"/>
              </w:rPr>
              <w:t xml:space="preserve"> como </w:t>
            </w:r>
            <w:proofErr w:type="spellStart"/>
            <w:r>
              <w:rPr>
                <w:lang w:val="es-MX"/>
              </w:rPr>
              <w:t>html</w:t>
            </w:r>
            <w:proofErr w:type="spellEnd"/>
            <w:r>
              <w:rPr>
                <w:lang w:val="es-MX"/>
              </w:rPr>
              <w:t xml:space="preserve"> y CSS para páginas web. Tengo nociones sobre la gestión de bases de datos en php y MySQL. </w:t>
            </w:r>
          </w:p>
          <w:p w14:paraId="68AC4968" w14:textId="5264419F" w:rsidR="00716A3D" w:rsidRPr="00283C0F" w:rsidRDefault="00716A3D" w:rsidP="00B54AD3">
            <w:pPr>
              <w:rPr>
                <w:lang w:val="es-MX"/>
              </w:rPr>
            </w:pPr>
            <w:r>
              <w:rPr>
                <w:lang w:val="es-MX"/>
              </w:rPr>
              <w:t>Actualmente busco desempeñarme en la rama de desarrollo de proyectos back-</w:t>
            </w:r>
            <w:proofErr w:type="spellStart"/>
            <w:r>
              <w:rPr>
                <w:lang w:val="es-MX"/>
              </w:rPr>
              <w:t>end</w:t>
            </w:r>
            <w:proofErr w:type="spellEnd"/>
            <w:r>
              <w:rPr>
                <w:lang w:val="es-MX"/>
              </w:rPr>
              <w:t xml:space="preserve"> o </w:t>
            </w:r>
            <w:proofErr w:type="spellStart"/>
            <w:r>
              <w:rPr>
                <w:lang w:val="es-MX"/>
              </w:rPr>
              <w:t>frot-end</w:t>
            </w:r>
            <w:proofErr w:type="spellEnd"/>
            <w:r>
              <w:rPr>
                <w:lang w:val="es-MX"/>
              </w:rPr>
              <w:t xml:space="preserve"> o en la gestión de bases de datos. </w:t>
            </w:r>
          </w:p>
        </w:tc>
      </w:tr>
      <w:tr w:rsidR="00F716E1" w:rsidRPr="00283C0F" w14:paraId="02CAD05A" w14:textId="77777777" w:rsidTr="0089047A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lang w:val="es-MX"/>
              </w:rPr>
              <w:id w:val="211169216"/>
              <w:placeholder>
                <w:docPart w:val="D86B7103572B4B85B766894857E80AC4"/>
              </w:placeholder>
              <w:temporary/>
              <w:showingPlcHdr/>
              <w15:appearance w15:val="hidden"/>
            </w:sdtPr>
            <w:sdtContent>
              <w:p w14:paraId="08F17D56" w14:textId="77777777" w:rsidR="00F716E1" w:rsidRPr="00283C0F" w:rsidRDefault="00FF673C" w:rsidP="00FF673C">
                <w:pPr>
                  <w:pStyle w:val="Ttulo1"/>
                  <w:rPr>
                    <w:lang w:val="es-MX"/>
                  </w:rPr>
                </w:pPr>
                <w:r w:rsidRPr="00283C0F">
                  <w:rPr>
                    <w:lang w:val="es-MX" w:bidi="es-MX"/>
                  </w:rPr>
                  <w:t>APTITUDES</w:t>
                </w:r>
              </w:p>
            </w:sdtContent>
          </w:sdt>
          <w:p w14:paraId="33620D6E" w14:textId="77777777" w:rsidR="00F53B71" w:rsidRPr="00283C0F" w:rsidRDefault="00F53B71" w:rsidP="00F53B71">
            <w:pPr>
              <w:pStyle w:val="Sinespaciado"/>
              <w:rPr>
                <w:lang w:val="es-MX"/>
              </w:rPr>
            </w:pPr>
            <w:r w:rsidRPr="00283C0F">
              <w:rPr>
                <w:noProof/>
                <w:lang w:val="es-MX" w:bidi="es-MX"/>
              </w:rPr>
              <mc:AlternateContent>
                <mc:Choice Requires="wps">
                  <w:drawing>
                    <wp:inline distT="0" distB="0" distL="0" distR="0" wp14:anchorId="174E5140" wp14:editId="328FC0B8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2A8FAA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C7F8E7F" w14:textId="3FEBAC97" w:rsidR="00F716E1" w:rsidRDefault="0088687C" w:rsidP="00943555">
            <w:pPr>
              <w:pStyle w:val="Prrafodelista"/>
              <w:rPr>
                <w:lang w:val="es-MX"/>
              </w:rPr>
            </w:pPr>
            <w:r>
              <w:rPr>
                <w:lang w:val="es-MX"/>
              </w:rPr>
              <w:t>Adaptación.</w:t>
            </w:r>
          </w:p>
          <w:p w14:paraId="5073ED3A" w14:textId="638D5466" w:rsidR="0088687C" w:rsidRDefault="0088687C" w:rsidP="00943555">
            <w:pPr>
              <w:pStyle w:val="Prrafodelista"/>
              <w:rPr>
                <w:lang w:val="es-MX"/>
              </w:rPr>
            </w:pPr>
            <w:r>
              <w:rPr>
                <w:lang w:val="es-MX"/>
              </w:rPr>
              <w:t>autodidacta.</w:t>
            </w:r>
          </w:p>
          <w:p w14:paraId="182E7D18" w14:textId="424DF4D6" w:rsidR="00943555" w:rsidRDefault="0088687C" w:rsidP="00943555">
            <w:pPr>
              <w:pStyle w:val="Prrafodelista"/>
              <w:rPr>
                <w:lang w:val="es-MX"/>
              </w:rPr>
            </w:pPr>
            <w:r>
              <w:rPr>
                <w:lang w:val="es-MX"/>
              </w:rPr>
              <w:t>multitarea.</w:t>
            </w:r>
          </w:p>
          <w:p w14:paraId="4697DD7B" w14:textId="535AE47C" w:rsidR="00943555" w:rsidRPr="00283C0F" w:rsidRDefault="0088687C" w:rsidP="00943555">
            <w:pPr>
              <w:pStyle w:val="Prrafodelista"/>
              <w:rPr>
                <w:lang w:val="es-MX"/>
              </w:rPr>
            </w:pPr>
            <w:r>
              <w:rPr>
                <w:lang w:val="es-MX"/>
              </w:rPr>
              <w:t>analisis de datos.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p w14:paraId="4B188C6D" w14:textId="4BD4EB26" w:rsidR="00F716E1" w:rsidRPr="00283C0F" w:rsidRDefault="00000000" w:rsidP="00FF673C">
            <w:pPr>
              <w:pStyle w:val="Ttulo1"/>
              <w:rPr>
                <w:lang w:val="es-MX"/>
              </w:rPr>
            </w:pPr>
            <w:sdt>
              <w:sdtPr>
                <w:rPr>
                  <w:lang w:val="es-MX"/>
                </w:rPr>
                <w:id w:val="1888525358"/>
                <w:placeholder>
                  <w:docPart w:val="18FEF5B32B8543D99EA3EC3F7049CF65"/>
                </w:placeholder>
                <w:temporary/>
                <w:showingPlcHdr/>
                <w15:appearance w15:val="hidden"/>
              </w:sdtPr>
              <w:sdtContent>
                <w:r w:rsidR="00FF673C" w:rsidRPr="00283C0F">
                  <w:rPr>
                    <w:lang w:val="es-MX" w:bidi="es-MX"/>
                  </w:rPr>
                  <w:t>EXPERIENCIA</w:t>
                </w:r>
              </w:sdtContent>
            </w:sdt>
          </w:p>
          <w:p w14:paraId="07D01C26" w14:textId="77777777" w:rsidR="00F53B71" w:rsidRPr="00283C0F" w:rsidRDefault="00F53B71" w:rsidP="00F53B71">
            <w:pPr>
              <w:pStyle w:val="Sinespaciado"/>
              <w:rPr>
                <w:lang w:val="es-MX"/>
              </w:rPr>
            </w:pPr>
            <w:r w:rsidRPr="00283C0F">
              <w:rPr>
                <w:noProof/>
                <w:lang w:val="es-MX" w:bidi="es-MX"/>
              </w:rPr>
              <mc:AlternateContent>
                <mc:Choice Requires="wps">
                  <w:drawing>
                    <wp:inline distT="0" distB="0" distL="0" distR="0" wp14:anchorId="4FE11CB9" wp14:editId="0A17C2CC">
                      <wp:extent cx="521970" cy="0"/>
                      <wp:effectExtent l="0" t="0" r="0" b="0"/>
                      <wp:docPr id="18" name="Conector recto 18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793593" id="Conector recto 18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5D49C85" w14:textId="3A8A6E2B" w:rsidR="00B54AD3" w:rsidRPr="00283C0F" w:rsidRDefault="00716A3D" w:rsidP="00B54AD3">
            <w:pPr>
              <w:pStyle w:val="Ttulo2"/>
              <w:rPr>
                <w:lang w:val="es-MX"/>
              </w:rPr>
            </w:pPr>
            <w:r>
              <w:rPr>
                <w:lang w:val="es-MX"/>
              </w:rPr>
              <w:t>Ayudante General.</w:t>
            </w:r>
          </w:p>
          <w:p w14:paraId="5885756E" w14:textId="78C884DB" w:rsidR="00B54AD3" w:rsidRPr="00744EA0" w:rsidRDefault="00716A3D" w:rsidP="00B54AD3">
            <w:pPr>
              <w:pStyle w:val="Fecha"/>
              <w:rPr>
                <w:b/>
                <w:bCs/>
                <w:lang w:val="es-MX"/>
              </w:rPr>
            </w:pPr>
            <w:r w:rsidRPr="00744EA0">
              <w:rPr>
                <w:b/>
                <w:bCs/>
                <w:lang w:val="es-MX"/>
              </w:rPr>
              <w:t>Ejercido de junio a diciembre de 202</w:t>
            </w:r>
            <w:r w:rsidR="00744EA0">
              <w:rPr>
                <w:b/>
                <w:bCs/>
                <w:lang w:val="es-MX"/>
              </w:rPr>
              <w:t>2</w:t>
            </w:r>
            <w:r w:rsidRPr="00744EA0">
              <w:rPr>
                <w:b/>
                <w:bCs/>
                <w:lang w:val="es-MX"/>
              </w:rPr>
              <w:t>, Cadena Comercial OXXO S.A de C.V.</w:t>
            </w:r>
          </w:p>
          <w:p w14:paraId="12F6D202" w14:textId="1D79BCE1" w:rsidR="00F716E1" w:rsidRDefault="00744EA0" w:rsidP="00716A3D">
            <w:pPr>
              <w:ind w:left="360" w:hanging="360"/>
              <w:rPr>
                <w:lang w:val="es-MX"/>
              </w:rPr>
            </w:pPr>
            <w:r>
              <w:rPr>
                <w:lang w:val="es-MX"/>
              </w:rPr>
              <w:t>Labores de limpieza</w:t>
            </w:r>
          </w:p>
          <w:p w14:paraId="29BB4D8E" w14:textId="2CDEFEBC" w:rsidR="00744EA0" w:rsidRDefault="00744EA0" w:rsidP="00716A3D">
            <w:pPr>
              <w:ind w:left="360" w:hanging="360"/>
              <w:rPr>
                <w:lang w:val="es-MX"/>
              </w:rPr>
            </w:pPr>
            <w:r>
              <w:rPr>
                <w:lang w:val="es-MX"/>
              </w:rPr>
              <w:t>Acomodo de productos en piso, cuarto frío y bodega.</w:t>
            </w:r>
          </w:p>
          <w:p w14:paraId="6B708F4D" w14:textId="3B70614D" w:rsidR="00744EA0" w:rsidRDefault="00744EA0" w:rsidP="00716A3D">
            <w:pPr>
              <w:ind w:left="360" w:hanging="360"/>
              <w:rPr>
                <w:lang w:val="es-MX"/>
              </w:rPr>
            </w:pPr>
            <w:r>
              <w:rPr>
                <w:lang w:val="es-MX"/>
              </w:rPr>
              <w:t>Recibir proveedores.</w:t>
            </w:r>
          </w:p>
          <w:p w14:paraId="15002CD0" w14:textId="255CA429" w:rsidR="00744EA0" w:rsidRDefault="00744EA0" w:rsidP="00716A3D">
            <w:pPr>
              <w:ind w:left="360" w:hanging="360"/>
              <w:rPr>
                <w:lang w:val="es-MX"/>
              </w:rPr>
            </w:pPr>
            <w:r>
              <w:rPr>
                <w:lang w:val="es-MX"/>
              </w:rPr>
              <w:t>Atención a clientes.</w:t>
            </w:r>
          </w:p>
          <w:p w14:paraId="5732BA63" w14:textId="56229748" w:rsidR="00744EA0" w:rsidRPr="00716A3D" w:rsidRDefault="00744EA0" w:rsidP="00716A3D">
            <w:pPr>
              <w:ind w:left="360" w:hanging="360"/>
              <w:rPr>
                <w:lang w:val="es-MX"/>
              </w:rPr>
            </w:pPr>
            <w:r>
              <w:rPr>
                <w:lang w:val="es-MX"/>
              </w:rPr>
              <w:t>Manejo de Efectivo.</w:t>
            </w:r>
          </w:p>
          <w:p w14:paraId="21E3506C" w14:textId="77777777" w:rsidR="00F51E3E" w:rsidRPr="00283C0F" w:rsidRDefault="00F51E3E" w:rsidP="00F51E3E">
            <w:pPr>
              <w:pStyle w:val="Sinespaciado"/>
              <w:rPr>
                <w:lang w:val="es-MX"/>
              </w:rPr>
            </w:pPr>
            <w:r w:rsidRPr="00283C0F">
              <w:rPr>
                <w:noProof/>
                <w:lang w:val="es-MX" w:bidi="es-MX"/>
              </w:rPr>
              <mc:AlternateContent>
                <mc:Choice Requires="wps">
                  <w:drawing>
                    <wp:inline distT="0" distB="0" distL="0" distR="0" wp14:anchorId="4C98BA91" wp14:editId="1A3A17D5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3C1464A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89113D5" w14:textId="5A18B2E5" w:rsidR="00F716E1" w:rsidRPr="00283C0F" w:rsidRDefault="00744EA0" w:rsidP="00B54AD3">
            <w:pPr>
              <w:pStyle w:val="Ttulo2"/>
              <w:rPr>
                <w:lang w:val="es-MX"/>
              </w:rPr>
            </w:pPr>
            <w:r>
              <w:rPr>
                <w:lang w:val="es-MX"/>
              </w:rPr>
              <w:t xml:space="preserve">Ejecutivo telefónico, </w:t>
            </w:r>
            <w:proofErr w:type="spellStart"/>
            <w:proofErr w:type="gramStart"/>
            <w:r>
              <w:rPr>
                <w:lang w:val="es-MX"/>
              </w:rPr>
              <w:t>Call</w:t>
            </w:r>
            <w:proofErr w:type="spellEnd"/>
            <w:r>
              <w:rPr>
                <w:lang w:val="es-MX"/>
              </w:rPr>
              <w:t xml:space="preserve"> Center</w:t>
            </w:r>
            <w:proofErr w:type="gramEnd"/>
          </w:p>
          <w:p w14:paraId="60B288A0" w14:textId="0E4D7307" w:rsidR="00B54AD3" w:rsidRDefault="0092316A" w:rsidP="00B54AD3">
            <w:pPr>
              <w:pStyle w:val="Fecha"/>
              <w:rPr>
                <w:lang w:val="es-MX"/>
              </w:rPr>
            </w:pPr>
            <w:r>
              <w:rPr>
                <w:lang w:val="es-MX"/>
              </w:rPr>
              <w:t>Ejercido de junio a septiembre de 2023, Montes y Márquez Asociados</w:t>
            </w:r>
          </w:p>
          <w:p w14:paraId="2FE3953F" w14:textId="232FB6DF" w:rsidR="0092316A" w:rsidRDefault="0092316A" w:rsidP="0092316A">
            <w:pPr>
              <w:rPr>
                <w:lang w:val="es-MX"/>
              </w:rPr>
            </w:pPr>
            <w:r>
              <w:rPr>
                <w:lang w:val="es-MX"/>
              </w:rPr>
              <w:t>Recuperación de cartera vencida.</w:t>
            </w:r>
          </w:p>
          <w:p w14:paraId="7B78276B" w14:textId="27F45616" w:rsidR="0092316A" w:rsidRDefault="0092316A" w:rsidP="0092316A">
            <w:pPr>
              <w:rPr>
                <w:lang w:val="es-MX"/>
              </w:rPr>
            </w:pPr>
            <w:r>
              <w:rPr>
                <w:lang w:val="es-MX"/>
              </w:rPr>
              <w:t>Manejo de Excel.</w:t>
            </w:r>
          </w:p>
          <w:p w14:paraId="4042A68B" w14:textId="2139B0AB" w:rsidR="0092316A" w:rsidRDefault="0092316A" w:rsidP="0092316A">
            <w:pPr>
              <w:rPr>
                <w:lang w:val="es-MX"/>
              </w:rPr>
            </w:pPr>
            <w:r>
              <w:rPr>
                <w:lang w:val="es-MX"/>
              </w:rPr>
              <w:t>Atención al Cliente.</w:t>
            </w:r>
          </w:p>
          <w:p w14:paraId="2AAA9C0F" w14:textId="64DA0A86" w:rsidR="0092316A" w:rsidRPr="0092316A" w:rsidRDefault="0092316A" w:rsidP="0092316A">
            <w:pPr>
              <w:rPr>
                <w:lang w:val="es-MX"/>
              </w:rPr>
            </w:pPr>
            <w:r>
              <w:rPr>
                <w:lang w:val="es-MX"/>
              </w:rPr>
              <w:t>Llamadas de salida y entrada.</w:t>
            </w:r>
          </w:p>
          <w:p w14:paraId="2464A2C8" w14:textId="77777777" w:rsidR="00F51E3E" w:rsidRPr="00283C0F" w:rsidRDefault="00F51E3E" w:rsidP="00F51E3E">
            <w:pPr>
              <w:pStyle w:val="Sinespaciado"/>
              <w:rPr>
                <w:lang w:val="es-MX"/>
              </w:rPr>
            </w:pPr>
            <w:r w:rsidRPr="00283C0F">
              <w:rPr>
                <w:noProof/>
                <w:lang w:val="es-MX" w:bidi="es-MX"/>
              </w:rPr>
              <mc:AlternateContent>
                <mc:Choice Requires="wps">
                  <w:drawing>
                    <wp:inline distT="0" distB="0" distL="0" distR="0" wp14:anchorId="41B100F9" wp14:editId="3E7F2BF2">
                      <wp:extent cx="3968496" cy="0"/>
                      <wp:effectExtent l="0" t="0" r="0" b="0"/>
                      <wp:docPr id="21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9ABFDA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114B4E3" w14:textId="2DDD2929" w:rsidR="0092316A" w:rsidRDefault="0092316A" w:rsidP="0092316A">
            <w:pPr>
              <w:pStyle w:val="Ttulo2"/>
              <w:rPr>
                <w:lang w:val="es-MX"/>
              </w:rPr>
            </w:pPr>
            <w:r>
              <w:rPr>
                <w:lang w:val="es-MX"/>
              </w:rPr>
              <w:t>Habilidades.</w:t>
            </w:r>
          </w:p>
          <w:p w14:paraId="437C9904" w14:textId="444B614E" w:rsidR="0092316A" w:rsidRDefault="0092316A" w:rsidP="0092316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>Trabajo en equipo.</w:t>
            </w:r>
          </w:p>
          <w:p w14:paraId="39603C63" w14:textId="0464EB45" w:rsidR="0092316A" w:rsidRDefault="0092316A" w:rsidP="0092316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>compromiso.</w:t>
            </w:r>
          </w:p>
          <w:p w14:paraId="25D20107" w14:textId="3E3BCBB4" w:rsidR="0092316A" w:rsidRDefault="0092316A" w:rsidP="0092316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>comunicativo.</w:t>
            </w:r>
          </w:p>
          <w:p w14:paraId="559D168A" w14:textId="0E452EDE" w:rsidR="0092316A" w:rsidRDefault="0092316A" w:rsidP="0092316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>perseverante.</w:t>
            </w:r>
          </w:p>
          <w:p w14:paraId="66BC34B8" w14:textId="5741429A" w:rsidR="0092316A" w:rsidRDefault="0092316A" w:rsidP="0092316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>adaptación.</w:t>
            </w:r>
          </w:p>
          <w:p w14:paraId="3BD84A9F" w14:textId="7A7C6B0A" w:rsidR="0092316A" w:rsidRPr="0092316A" w:rsidRDefault="0092316A" w:rsidP="0092316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>Aprendizaje constante.</w:t>
            </w:r>
          </w:p>
          <w:p w14:paraId="0990604B" w14:textId="25500869" w:rsidR="00F716E1" w:rsidRPr="00283C0F" w:rsidRDefault="00F716E1" w:rsidP="00B54AD3">
            <w:pPr>
              <w:rPr>
                <w:lang w:val="es-MX"/>
              </w:rPr>
            </w:pPr>
          </w:p>
        </w:tc>
      </w:tr>
      <w:tr w:rsidR="00F716E1" w:rsidRPr="00283C0F" w14:paraId="355F7EA8" w14:textId="77777777" w:rsidTr="005340E9">
        <w:trPr>
          <w:trHeight w:val="4415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lang w:val="es-MX"/>
              </w:rPr>
              <w:id w:val="1072317644"/>
              <w:placeholder>
                <w:docPart w:val="4B1EF02BCC074F7EB432FC1851BFB0FC"/>
              </w:placeholder>
              <w:temporary/>
              <w:showingPlcHdr/>
              <w15:appearance w15:val="hidden"/>
            </w:sdtPr>
            <w:sdtContent>
              <w:p w14:paraId="39A7BB87" w14:textId="77777777" w:rsidR="00F716E1" w:rsidRPr="00283C0F" w:rsidRDefault="00FF673C" w:rsidP="00FF673C">
                <w:pPr>
                  <w:pStyle w:val="Ttulo1"/>
                  <w:rPr>
                    <w:lang w:val="es-MX"/>
                  </w:rPr>
                </w:pPr>
                <w:r w:rsidRPr="00283C0F">
                  <w:rPr>
                    <w:lang w:val="es-MX" w:bidi="es-MX"/>
                  </w:rPr>
                  <w:t>EDUCACIÓN</w:t>
                </w:r>
              </w:p>
            </w:sdtContent>
          </w:sdt>
          <w:p w14:paraId="72D1F1AD" w14:textId="77777777" w:rsidR="00F53B71" w:rsidRPr="00283C0F" w:rsidRDefault="00F53B71" w:rsidP="00F53B71">
            <w:pPr>
              <w:pStyle w:val="Sinespaciado"/>
              <w:rPr>
                <w:lang w:val="es-MX"/>
              </w:rPr>
            </w:pPr>
            <w:r w:rsidRPr="00283C0F">
              <w:rPr>
                <w:noProof/>
                <w:lang w:val="es-MX" w:bidi="es-MX"/>
              </w:rPr>
              <mc:AlternateContent>
                <mc:Choice Requires="wps">
                  <w:drawing>
                    <wp:inline distT="0" distB="0" distL="0" distR="0" wp14:anchorId="2FC5B470" wp14:editId="4EA7F824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B749539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B315D33" w14:textId="07E4F638" w:rsidR="00F716E1" w:rsidRPr="00283C0F" w:rsidRDefault="0088687C" w:rsidP="00F53B71">
            <w:pPr>
              <w:pStyle w:val="Ttulo2"/>
              <w:rPr>
                <w:lang w:val="es-MX"/>
              </w:rPr>
            </w:pPr>
            <w:r>
              <w:rPr>
                <w:lang w:val="es-MX"/>
              </w:rPr>
              <w:t>Técnico en Maquinas con Sistemas Automatizados.</w:t>
            </w:r>
          </w:p>
          <w:p w14:paraId="2FD16856" w14:textId="4FE9957A" w:rsidR="00F716E1" w:rsidRPr="00283C0F" w:rsidRDefault="00943555" w:rsidP="00F53B71">
            <w:pPr>
              <w:pStyle w:val="Fecha"/>
              <w:rPr>
                <w:lang w:val="es-MX"/>
              </w:rPr>
            </w:pPr>
            <w:r>
              <w:rPr>
                <w:lang w:val="es-MX"/>
              </w:rPr>
              <w:t>2015-2018, CECyT 2 “Miguel Bernard”</w:t>
            </w:r>
            <w:r w:rsidR="0088687C">
              <w:rPr>
                <w:lang w:val="es-MX"/>
              </w:rPr>
              <w:t>, IPN</w:t>
            </w:r>
          </w:p>
          <w:p w14:paraId="0100DB72" w14:textId="6E8F4EB5" w:rsidR="00F51E3E" w:rsidRPr="00283C0F" w:rsidRDefault="00943555" w:rsidP="0088687C">
            <w:pPr>
              <w:rPr>
                <w:lang w:val="es-MX"/>
              </w:rPr>
            </w:pPr>
            <w:r>
              <w:rPr>
                <w:lang w:val="es-MX"/>
              </w:rPr>
              <w:t xml:space="preserve">Entornos de diseño de piezas mecánicas y su manufactura. Manejo de equipo eléctrico, electrónico, hidráulico y neumático. Programación Básica y de </w:t>
            </w:r>
            <w:proofErr w:type="spellStart"/>
            <w:r>
              <w:rPr>
                <w:lang w:val="es-MX"/>
              </w:rPr>
              <w:t>PLC’s</w:t>
            </w:r>
            <w:proofErr w:type="spellEnd"/>
            <w:r>
              <w:rPr>
                <w:lang w:val="es-MX"/>
              </w:rPr>
              <w:t xml:space="preserve">. </w:t>
            </w:r>
          </w:p>
          <w:p w14:paraId="70CA9819" w14:textId="4FF93375" w:rsidR="00943555" w:rsidRDefault="00943555" w:rsidP="00B54AD3">
            <w:pPr>
              <w:pStyle w:val="Ttulo2"/>
              <w:rPr>
                <w:lang w:val="es-MX"/>
              </w:rPr>
            </w:pPr>
            <w:r w:rsidRPr="00283C0F">
              <w:rPr>
                <w:noProof/>
                <w:lang w:val="es-MX" w:bidi="es-MX"/>
              </w:rPr>
              <mc:AlternateContent>
                <mc:Choice Requires="wps">
                  <w:drawing>
                    <wp:inline distT="0" distB="0" distL="0" distR="0" wp14:anchorId="1272C3B9" wp14:editId="57CB451B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75A651B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8EF538C" w14:textId="76599AF0" w:rsidR="00F716E1" w:rsidRPr="00283C0F" w:rsidRDefault="00943555" w:rsidP="00B54AD3">
            <w:pPr>
              <w:pStyle w:val="Ttulo2"/>
              <w:rPr>
                <w:lang w:val="es-MX"/>
              </w:rPr>
            </w:pPr>
            <w:r>
              <w:rPr>
                <w:lang w:val="es-MX"/>
              </w:rPr>
              <w:t>Ingeniería en sistemas computacionales.</w:t>
            </w:r>
          </w:p>
          <w:p w14:paraId="3064DF01" w14:textId="5D35A888" w:rsidR="00B54AD3" w:rsidRPr="00283C0F" w:rsidRDefault="00943555" w:rsidP="00B54AD3">
            <w:pPr>
              <w:pStyle w:val="Fecha"/>
              <w:rPr>
                <w:lang w:val="es-MX"/>
              </w:rPr>
            </w:pPr>
            <w:r>
              <w:rPr>
                <w:lang w:val="es-MX"/>
              </w:rPr>
              <w:t>2019-PRESENTE</w:t>
            </w:r>
            <w:r w:rsidR="0088687C">
              <w:rPr>
                <w:lang w:val="es-MX"/>
              </w:rPr>
              <w:t>, ESCUELA SUPERIOR DE COMPUTO, IPN.</w:t>
            </w:r>
          </w:p>
          <w:p w14:paraId="28CBF0BC" w14:textId="34D3CB07" w:rsidR="00F716E1" w:rsidRPr="00283C0F" w:rsidRDefault="00943555" w:rsidP="00B54AD3">
            <w:pPr>
              <w:rPr>
                <w:lang w:val="es-MX"/>
              </w:rPr>
            </w:pPr>
            <w:r>
              <w:rPr>
                <w:lang w:val="es-MX"/>
              </w:rPr>
              <w:t xml:space="preserve">Manejo de Lenguaje C, Java, Python. Elaboración de proyectos con mapas, gestión de seguridad, manejo de bases de datos. Elaboración de paginas Web con HTML y CSS. </w:t>
            </w:r>
          </w:p>
        </w:tc>
        <w:tc>
          <w:tcPr>
            <w:tcW w:w="7244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32DF2371" w14:textId="77777777" w:rsidR="00F716E1" w:rsidRPr="00283C0F" w:rsidRDefault="00F716E1" w:rsidP="00241482">
            <w:pPr>
              <w:rPr>
                <w:lang w:val="es-MX"/>
              </w:rPr>
            </w:pPr>
          </w:p>
        </w:tc>
      </w:tr>
    </w:tbl>
    <w:p w14:paraId="2B8AB1A3" w14:textId="77777777" w:rsidR="00535F87" w:rsidRPr="00283C0F" w:rsidRDefault="00535F87" w:rsidP="007E1FA8">
      <w:pPr>
        <w:rPr>
          <w:lang w:val="es-MX"/>
        </w:rPr>
      </w:pPr>
    </w:p>
    <w:sectPr w:rsidR="00535F87" w:rsidRPr="00283C0F" w:rsidSect="00CC436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6A5C6" w14:textId="77777777" w:rsidR="00CC436A" w:rsidRDefault="00CC436A" w:rsidP="00BA3E51">
      <w:pPr>
        <w:spacing w:line="240" w:lineRule="auto"/>
      </w:pPr>
      <w:r>
        <w:separator/>
      </w:r>
    </w:p>
  </w:endnote>
  <w:endnote w:type="continuationSeparator" w:id="0">
    <w:p w14:paraId="2AE330FD" w14:textId="77777777" w:rsidR="00CC436A" w:rsidRDefault="00CC436A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BE08D" w14:textId="77777777" w:rsidR="00CC436A" w:rsidRDefault="00CC436A" w:rsidP="00BA3E51">
      <w:pPr>
        <w:spacing w:line="240" w:lineRule="auto"/>
      </w:pPr>
      <w:r>
        <w:separator/>
      </w:r>
    </w:p>
  </w:footnote>
  <w:footnote w:type="continuationSeparator" w:id="0">
    <w:p w14:paraId="69E79A74" w14:textId="77777777" w:rsidR="00CC436A" w:rsidRDefault="00CC436A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D7481"/>
    <w:multiLevelType w:val="hybridMultilevel"/>
    <w:tmpl w:val="7DC0A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34196"/>
    <w:multiLevelType w:val="hybridMultilevel"/>
    <w:tmpl w:val="C1EE4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Prrafodelista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253BD6"/>
    <w:multiLevelType w:val="hybridMultilevel"/>
    <w:tmpl w:val="9E862B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002474">
    <w:abstractNumId w:val="2"/>
  </w:num>
  <w:num w:numId="2" w16cid:durableId="1020935812">
    <w:abstractNumId w:val="1"/>
  </w:num>
  <w:num w:numId="3" w16cid:durableId="243997280">
    <w:abstractNumId w:val="0"/>
  </w:num>
  <w:num w:numId="4" w16cid:durableId="1220361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isplayBackgroundShape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55"/>
    <w:rsid w:val="00041F8A"/>
    <w:rsid w:val="00045F2E"/>
    <w:rsid w:val="00055BBC"/>
    <w:rsid w:val="00073BF3"/>
    <w:rsid w:val="00081B51"/>
    <w:rsid w:val="000A6E00"/>
    <w:rsid w:val="000C7293"/>
    <w:rsid w:val="000D3891"/>
    <w:rsid w:val="000F3FE2"/>
    <w:rsid w:val="00140582"/>
    <w:rsid w:val="00144334"/>
    <w:rsid w:val="00173B36"/>
    <w:rsid w:val="00177BCB"/>
    <w:rsid w:val="001D59E9"/>
    <w:rsid w:val="001E5794"/>
    <w:rsid w:val="001F6D5E"/>
    <w:rsid w:val="00217454"/>
    <w:rsid w:val="002251C8"/>
    <w:rsid w:val="0023600D"/>
    <w:rsid w:val="00241482"/>
    <w:rsid w:val="00261E7B"/>
    <w:rsid w:val="00283C0F"/>
    <w:rsid w:val="00293BB8"/>
    <w:rsid w:val="002954B8"/>
    <w:rsid w:val="002A4A92"/>
    <w:rsid w:val="002B0852"/>
    <w:rsid w:val="002C0662"/>
    <w:rsid w:val="002D5478"/>
    <w:rsid w:val="00320ECB"/>
    <w:rsid w:val="00344FC0"/>
    <w:rsid w:val="00377A0D"/>
    <w:rsid w:val="00382737"/>
    <w:rsid w:val="003E02DA"/>
    <w:rsid w:val="003E1692"/>
    <w:rsid w:val="003E7783"/>
    <w:rsid w:val="00442A0E"/>
    <w:rsid w:val="00443C70"/>
    <w:rsid w:val="004A4C74"/>
    <w:rsid w:val="004E5226"/>
    <w:rsid w:val="004E6AB2"/>
    <w:rsid w:val="004E70E8"/>
    <w:rsid w:val="005340E9"/>
    <w:rsid w:val="00534F6D"/>
    <w:rsid w:val="00535F87"/>
    <w:rsid w:val="005409C2"/>
    <w:rsid w:val="00564622"/>
    <w:rsid w:val="005A3E0B"/>
    <w:rsid w:val="005B3227"/>
    <w:rsid w:val="0068094B"/>
    <w:rsid w:val="00686284"/>
    <w:rsid w:val="00716A3D"/>
    <w:rsid w:val="0073402D"/>
    <w:rsid w:val="00744EA0"/>
    <w:rsid w:val="00792D43"/>
    <w:rsid w:val="007B30FE"/>
    <w:rsid w:val="007B7A61"/>
    <w:rsid w:val="007D157C"/>
    <w:rsid w:val="007E1FA8"/>
    <w:rsid w:val="007E6083"/>
    <w:rsid w:val="00855181"/>
    <w:rsid w:val="00882F23"/>
    <w:rsid w:val="0088687C"/>
    <w:rsid w:val="0089047A"/>
    <w:rsid w:val="008A1020"/>
    <w:rsid w:val="008A1250"/>
    <w:rsid w:val="008A1FCF"/>
    <w:rsid w:val="008B1112"/>
    <w:rsid w:val="008C78F5"/>
    <w:rsid w:val="00914419"/>
    <w:rsid w:val="0092316A"/>
    <w:rsid w:val="00943555"/>
    <w:rsid w:val="00962E61"/>
    <w:rsid w:val="00986331"/>
    <w:rsid w:val="009A6667"/>
    <w:rsid w:val="009C7105"/>
    <w:rsid w:val="00A122BB"/>
    <w:rsid w:val="00A37F9E"/>
    <w:rsid w:val="00AB7FE5"/>
    <w:rsid w:val="00AC1E5A"/>
    <w:rsid w:val="00B54AD3"/>
    <w:rsid w:val="00B62B99"/>
    <w:rsid w:val="00B643D0"/>
    <w:rsid w:val="00B71E93"/>
    <w:rsid w:val="00B87E22"/>
    <w:rsid w:val="00BA3E51"/>
    <w:rsid w:val="00BB3142"/>
    <w:rsid w:val="00BD6049"/>
    <w:rsid w:val="00C155FC"/>
    <w:rsid w:val="00C532FC"/>
    <w:rsid w:val="00C75D84"/>
    <w:rsid w:val="00C857CB"/>
    <w:rsid w:val="00CA5CD9"/>
    <w:rsid w:val="00CC436A"/>
    <w:rsid w:val="00D04093"/>
    <w:rsid w:val="00D0794D"/>
    <w:rsid w:val="00D140DF"/>
    <w:rsid w:val="00D16178"/>
    <w:rsid w:val="00D666BB"/>
    <w:rsid w:val="00D720DF"/>
    <w:rsid w:val="00D92ED4"/>
    <w:rsid w:val="00D94ABF"/>
    <w:rsid w:val="00E20245"/>
    <w:rsid w:val="00E4379F"/>
    <w:rsid w:val="00E65596"/>
    <w:rsid w:val="00EA0042"/>
    <w:rsid w:val="00EB1D1B"/>
    <w:rsid w:val="00F36875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141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CB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857CB"/>
  </w:style>
  <w:style w:type="paragraph" w:styleId="Piedepgina">
    <w:name w:val="footer"/>
    <w:basedOn w:val="Normal"/>
    <w:link w:val="PiedepginaC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857CB"/>
  </w:style>
  <w:style w:type="paragraph" w:styleId="Textodeglobo">
    <w:name w:val="Balloon Text"/>
    <w:basedOn w:val="Normal"/>
    <w:link w:val="TextodegloboC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BA3E51"/>
    <w:rPr>
      <w:color w:val="808080"/>
    </w:rPr>
  </w:style>
  <w:style w:type="table" w:styleId="Tablaconcuadrcula">
    <w:name w:val="Table Grid"/>
    <w:basedOn w:val="Tabla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ipervnculo">
    <w:name w:val="Hyperlink"/>
    <w:basedOn w:val="Fuentedeprrafopredeter"/>
    <w:uiPriority w:val="99"/>
    <w:semiHidden/>
    <w:rsid w:val="000F3F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inespaciado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Prrafodelista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tulo">
    <w:name w:val="Title"/>
    <w:basedOn w:val="Normal"/>
    <w:next w:val="Normal"/>
    <w:link w:val="TtuloC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Fecha">
    <w:name w:val="Date"/>
    <w:basedOn w:val="Normal"/>
    <w:next w:val="Normal"/>
    <w:link w:val="FechaC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Fuentedeprrafopredeter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FechaCar">
    <w:name w:val="Fecha Car"/>
    <w:basedOn w:val="Fuentedeprrafopredeter"/>
    <w:link w:val="Fecha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Curr&#237;culum%20v&#237;tae%20con%20column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0C35F35ADF4F6897E71145FFB83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BFEAD-6495-49AF-9561-70C344E74189}"/>
      </w:docPartPr>
      <w:docPartBody>
        <w:p w:rsidR="004C798C" w:rsidRDefault="00000000">
          <w:pPr>
            <w:pStyle w:val="C70C35F35ADF4F6897E71145FFB8342D"/>
          </w:pPr>
          <w:r w:rsidRPr="00283C0F">
            <w:rPr>
              <w:lang w:bidi="es-MX"/>
            </w:rPr>
            <w:t>CONTACTO</w:t>
          </w:r>
        </w:p>
      </w:docPartBody>
    </w:docPart>
    <w:docPart>
      <w:docPartPr>
        <w:name w:val="AA92F78C6C5248638BC2F145BDB85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5B2ED-1072-4265-84FD-985A8ECDABE0}"/>
      </w:docPartPr>
      <w:docPartBody>
        <w:p w:rsidR="004C798C" w:rsidRDefault="00000000">
          <w:pPr>
            <w:pStyle w:val="AA92F78C6C5248638BC2F145BDB8512B"/>
          </w:pPr>
          <w:r w:rsidRPr="00283C0F">
            <w:rPr>
              <w:lang w:bidi="es-MX"/>
            </w:rPr>
            <w:t>PERFIL</w:t>
          </w:r>
        </w:p>
      </w:docPartBody>
    </w:docPart>
    <w:docPart>
      <w:docPartPr>
        <w:name w:val="D86B7103572B4B85B766894857E80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59253-95BE-4A03-92E7-02E6EB9B68A4}"/>
      </w:docPartPr>
      <w:docPartBody>
        <w:p w:rsidR="004C798C" w:rsidRDefault="00000000">
          <w:pPr>
            <w:pStyle w:val="D86B7103572B4B85B766894857E80AC4"/>
          </w:pPr>
          <w:r w:rsidRPr="00283C0F">
            <w:rPr>
              <w:lang w:bidi="es-MX"/>
            </w:rPr>
            <w:t>APTITUDES</w:t>
          </w:r>
        </w:p>
      </w:docPartBody>
    </w:docPart>
    <w:docPart>
      <w:docPartPr>
        <w:name w:val="18FEF5B32B8543D99EA3EC3F7049C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933B8-47A6-43E3-BCF4-2D5132116DAF}"/>
      </w:docPartPr>
      <w:docPartBody>
        <w:p w:rsidR="004C798C" w:rsidRDefault="00000000">
          <w:pPr>
            <w:pStyle w:val="18FEF5B32B8543D99EA3EC3F7049CF65"/>
          </w:pPr>
          <w:r w:rsidRPr="00283C0F">
            <w:rPr>
              <w:lang w:bidi="es-MX"/>
            </w:rPr>
            <w:t>EXPERIENCIA</w:t>
          </w:r>
        </w:p>
      </w:docPartBody>
    </w:docPart>
    <w:docPart>
      <w:docPartPr>
        <w:name w:val="4B1EF02BCC074F7EB432FC1851BFB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EAE62-C653-426B-AE22-E32CAA2B1977}"/>
      </w:docPartPr>
      <w:docPartBody>
        <w:p w:rsidR="004C798C" w:rsidRDefault="00000000">
          <w:pPr>
            <w:pStyle w:val="4B1EF02BCC074F7EB432FC1851BFB0FC"/>
          </w:pPr>
          <w:r w:rsidRPr="00283C0F">
            <w:rPr>
              <w:lang w:bidi="es-MX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Prrafodelista"/>
      <w:lvlText w:val="◦"/>
      <w:lvlJc w:val="left"/>
      <w:pPr>
        <w:ind w:left="644" w:hanging="360"/>
      </w:pPr>
      <w:rPr>
        <w:rFonts w:ascii="Segoe UI" w:hAnsi="Segoe UI" w:hint="default"/>
        <w:color w:val="156082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406479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09"/>
    <w:rsid w:val="004C798C"/>
    <w:rsid w:val="00777409"/>
    <w:rsid w:val="00F5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0C35F35ADF4F6897E71145FFB8342D">
    <w:name w:val="C70C35F35ADF4F6897E71145FFB8342D"/>
  </w:style>
  <w:style w:type="paragraph" w:customStyle="1" w:styleId="AA92F78C6C5248638BC2F145BDB8512B">
    <w:name w:val="AA92F78C6C5248638BC2F145BDB8512B"/>
  </w:style>
  <w:style w:type="paragraph" w:customStyle="1" w:styleId="D86B7103572B4B85B766894857E80AC4">
    <w:name w:val="D86B7103572B4B85B766894857E80AC4"/>
  </w:style>
  <w:style w:type="paragraph" w:styleId="Prrafodelista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156082" w:themeColor="accent1"/>
      <w:kern w:val="0"/>
      <w:sz w:val="26"/>
      <w:szCs w:val="18"/>
      <w:lang w:val="en-US" w:eastAsia="en-US"/>
      <w14:ligatures w14:val="none"/>
    </w:rPr>
  </w:style>
  <w:style w:type="paragraph" w:customStyle="1" w:styleId="18FEF5B32B8543D99EA3EC3F7049CF65">
    <w:name w:val="18FEF5B32B8543D99EA3EC3F7049CF65"/>
  </w:style>
  <w:style w:type="paragraph" w:customStyle="1" w:styleId="42158CE40EB742669878A95BCBFDF738">
    <w:name w:val="42158CE40EB742669878A95BCBFDF738"/>
  </w:style>
  <w:style w:type="paragraph" w:customStyle="1" w:styleId="49AD58F9601B4895AF9A55FF40A6B93B">
    <w:name w:val="49AD58F9601B4895AF9A55FF40A6B93B"/>
  </w:style>
  <w:style w:type="paragraph" w:customStyle="1" w:styleId="AF9AF395A7CC42E5A309913B08C80BD7">
    <w:name w:val="AF9AF395A7CC42E5A309913B08C80BD7"/>
  </w:style>
  <w:style w:type="paragraph" w:customStyle="1" w:styleId="352BFB1CDC834922BD8FBB160BD888E4">
    <w:name w:val="352BFB1CDC834922BD8FBB160BD888E4"/>
  </w:style>
  <w:style w:type="paragraph" w:customStyle="1" w:styleId="794A3B130E3743039EB6A5B27F636C70">
    <w:name w:val="794A3B130E3743039EB6A5B27F636C70"/>
  </w:style>
  <w:style w:type="paragraph" w:customStyle="1" w:styleId="4B1EF02BCC074F7EB432FC1851BFB0FC">
    <w:name w:val="4B1EF02BCC074F7EB432FC1851BFB0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A3A3B7-921C-431A-AC1D-4427D4AB1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columnas</Template>
  <TotalTime>0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2024-03-01T17:14:00Z</dcterms:created>
  <dcterms:modified xsi:type="dcterms:W3CDTF">2024-03-02T11:57:00Z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